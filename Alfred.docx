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9E2" w:rsidRDefault="000239E2">
      <w:pPr>
        <w:pStyle w:val="NoSpacing"/>
        <w:rPr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Start w:id="5" w:name="_GoBack"/>
      <w:bookmarkEnd w:id="5"/>
    </w:p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35691B" w:rsidRDefault="00F34709">
          <w:pPr>
            <w:pStyle w:val="NoSpacing"/>
            <w:rPr>
              <w:sz w:val="24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06320884" wp14:editId="487D7363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1B" w:rsidRDefault="007B134C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1629224735"/>
                                    <w:placeholder>
                                      <w:docPart w:val="F6D595D4072C4B3586B24E602FD9C4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7232F">
                                      <w:rPr>
                                        <w:lang w:val="en-IN"/>
                                      </w:rPr>
                                      <w:t>Deepak</w:t>
                                    </w:r>
                                    <w:r w:rsidR="00E72D31">
                                      <w:rPr>
                                        <w:lang w:val="en-IN"/>
                                      </w:rPr>
                                      <w:t xml:space="preserve"> Soni</w:t>
                                    </w:r>
                                  </w:sdtContent>
                                </w:sdt>
                                <w:r w:rsidR="00F34709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150332188"/>
                                    <w:placeholder>
                                      <w:docPart w:val="D96567F2AFC045669DBB5106E854DCCD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2-20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72D31">
                                      <w:t>February 20, 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32088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59264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35691B" w:rsidRDefault="006B3B5A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1629224735"/>
                              <w:placeholder>
                                <w:docPart w:val="F6D595D4072C4B3586B24E602FD9C4E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7232F">
                                <w:rPr>
                                  <w:lang w:val="en-IN"/>
                                </w:rPr>
                                <w:t>Deepak</w:t>
                              </w:r>
                              <w:r w:rsidR="00E72D31">
                                <w:rPr>
                                  <w:lang w:val="en-IN"/>
                                </w:rPr>
                                <w:t xml:space="preserve"> Soni</w:t>
                              </w:r>
                            </w:sdtContent>
                          </w:sdt>
                          <w:r w:rsidR="00F34709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150332188"/>
                              <w:placeholder>
                                <w:docPart w:val="D96567F2AFC045669DBB5106E854DCCD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2-20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72D31">
                                <w:t>February 20, 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E72D31" w:rsidRPr="00E72D31" w:rsidRDefault="00472940">
          <w:r>
            <w:rPr>
              <w:noProof/>
              <w:lang w:val="en-IN" w:eastAsia="en-IN"/>
            </w:rPr>
            <w:drawing>
              <wp:anchor distT="0" distB="0" distL="114300" distR="114300" simplePos="0" relativeHeight="251658240" behindDoc="1" locked="0" layoutInCell="1" allowOverlap="0" wp14:anchorId="0FC08917" wp14:editId="6857EEF3">
                <wp:simplePos x="0" y="0"/>
                <wp:positionH relativeFrom="margin">
                  <wp:posOffset>911860</wp:posOffset>
                </wp:positionH>
                <wp:positionV relativeFrom="margin">
                  <wp:posOffset>1511300</wp:posOffset>
                </wp:positionV>
                <wp:extent cx="3657600" cy="3002915"/>
                <wp:effectExtent l="266700" t="266700" r="266700" b="292735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30029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72D31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1076D7F1" wp14:editId="3A46EF19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6036945</wp:posOffset>
                    </wp:positionV>
                    <wp:extent cx="5657850" cy="1325880"/>
                    <wp:effectExtent l="0" t="0" r="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578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691B" w:rsidRDefault="007B134C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4073539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D31">
                                      <w:t>Alfred</w:t>
                                    </w:r>
                                  </w:sdtContent>
                                </w:sdt>
                              </w:p>
                              <w:p w:rsidR="0035691B" w:rsidRDefault="007B134C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-135511002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D31">
                                      <w:t xml:space="preserve">Wi-Fi roter cum </w:t>
                                    </w:r>
                                    <w:r w:rsidR="00795254">
                                      <w:t xml:space="preserve">Network attached storage cum </w:t>
                                    </w:r>
                                    <w:r w:rsidR="00E72D31">
                                      <w:t>home automation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76D7F1" id="Text Box 21" o:spid="_x0000_s1027" type="#_x0000_t202" style="position:absolute;margin-left:0;margin-top:475.35pt;width:445.5pt;height:104.4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" o:allowoverlap="f" filled="f" stroked="f" strokeweight=".5pt">
                    <v:textbox style="mso-fit-shape-to-text:t" inset="0,0,0,0">
                      <w:txbxContent>
                        <w:p w:rsidR="0035691B" w:rsidRDefault="006B3B5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4073539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D31">
                                <w:t>Alfred</w:t>
                              </w:r>
                            </w:sdtContent>
                          </w:sdt>
                        </w:p>
                        <w:p w:rsidR="0035691B" w:rsidRDefault="006B3B5A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-135511002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D31">
                                <w:t xml:space="preserve">Wi-Fi roter cum </w:t>
                              </w:r>
                              <w:r w:rsidR="00795254">
                                <w:t xml:space="preserve">Network attached storage cum </w:t>
                              </w:r>
                              <w:r w:rsidR="00E72D31">
                                <w:t>home automation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F34709">
            <w:br w:type="page"/>
          </w:r>
          <w:r w:rsidR="00E72D31" w:rsidRPr="00294824">
            <w:rPr>
              <w:color w:val="00505C" w:themeColor="accent1" w:themeShade="80"/>
              <w:sz w:val="28"/>
              <w:szCs w:val="28"/>
            </w:rPr>
            <w:lastRenderedPageBreak/>
            <w:t>Objective</w:t>
          </w:r>
          <w:r w:rsidR="00E72D31">
            <w:rPr>
              <w:color w:val="00505C" w:themeColor="accent1" w:themeShade="80"/>
              <w:sz w:val="28"/>
              <w:szCs w:val="28"/>
            </w:rPr>
            <w:t>:</w:t>
          </w:r>
        </w:p>
        <w:p w:rsidR="00E72D31" w:rsidRDefault="00E72D31" w:rsidP="008B5615">
          <w:pPr>
            <w:spacing w:before="100" w:beforeAutospacing="1" w:after="100" w:afterAutospacing="1"/>
            <w:rPr>
              <w:sz w:val="28"/>
              <w:szCs w:val="28"/>
            </w:rPr>
          </w:pPr>
          <w:r>
            <w:rPr>
              <w:sz w:val="28"/>
              <w:szCs w:val="28"/>
            </w:rPr>
            <w:t>To make a Wi-Fi router out of the Raspberry Pi to access internet and also use this network to control and automate your house.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Prerequisites:</w:t>
          </w:r>
        </w:p>
        <w:p w:rsid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Basics of C and php</w:t>
          </w:r>
        </w:p>
        <w:p w:rsidR="008B5615" w:rsidRP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Command line environment in Linux</w:t>
          </w:r>
        </w:p>
        <w:p w:rsidR="00E72D31" w:rsidRPr="00061AFB" w:rsidRDefault="00E72D31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Basics of UART communication.</w:t>
          </w:r>
        </w:p>
        <w:p w:rsidR="00E72D31" w:rsidRPr="008B5615" w:rsidRDefault="00E72D31" w:rsidP="00E72D3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Arduino</w:t>
          </w:r>
          <w:r w:rsidR="008B5615">
            <w:rPr>
              <w:color w:val="000000" w:themeColor="text1"/>
              <w:sz w:val="28"/>
              <w:szCs w:val="28"/>
            </w:rPr>
            <w:t xml:space="preserve"> programming</w:t>
          </w:r>
        </w:p>
        <w:p w:rsidR="008B5615" w:rsidRDefault="008B5615" w:rsidP="00E72D3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Networking and Apache server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Hardware Requirements:</w:t>
          </w:r>
        </w:p>
        <w:p w:rsidR="00E72D31" w:rsidRDefault="008B5615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Raspberry pi (model B)</w:t>
          </w:r>
        </w:p>
        <w:p w:rsidR="00224B61" w:rsidRPr="00061AFB" w:rsidRDefault="00224B61" w:rsidP="00E72D3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A 4 GB SD card</w:t>
          </w:r>
        </w:p>
        <w:p w:rsidR="00E72D31" w:rsidRDefault="00E72D31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 w:rsidRPr="00061AFB">
            <w:rPr>
              <w:color w:val="000000" w:themeColor="text1"/>
              <w:sz w:val="28"/>
              <w:szCs w:val="28"/>
            </w:rPr>
            <w:t>Arduino Mega 2560</w:t>
          </w:r>
        </w:p>
        <w:p w:rsidR="008B5615" w:rsidRDefault="008B5615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USB Wi-Fi adapter</w:t>
          </w:r>
        </w:p>
        <w:p w:rsidR="00596D33" w:rsidRDefault="00596D33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5V power supply</w:t>
          </w:r>
        </w:p>
        <w:p w:rsidR="00596D33" w:rsidRPr="008B5615" w:rsidRDefault="00596D33" w:rsidP="008B5615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ULN2003 IC</w:t>
          </w: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</w:p>
        <w:p w:rsidR="00E72D31" w:rsidRDefault="00E72D31" w:rsidP="00E72D31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Approach:</w:t>
          </w:r>
        </w:p>
        <w:p w:rsidR="00E72D31" w:rsidRDefault="008B5615" w:rsidP="00E72D31">
          <w:r>
            <w:rPr>
              <w:color w:val="000000" w:themeColor="text1"/>
              <w:sz w:val="28"/>
              <w:szCs w:val="28"/>
            </w:rPr>
            <w:t xml:space="preserve">In this project, </w:t>
          </w:r>
          <w:r w:rsidR="00596D33">
            <w:rPr>
              <w:color w:val="000000" w:themeColor="text1"/>
              <w:sz w:val="28"/>
              <w:szCs w:val="28"/>
            </w:rPr>
            <w:t>we</w:t>
          </w:r>
          <w:r>
            <w:rPr>
              <w:color w:val="000000" w:themeColor="text1"/>
              <w:sz w:val="28"/>
              <w:szCs w:val="28"/>
            </w:rPr>
            <w:t xml:space="preserve"> are making Raspberr</w:t>
          </w:r>
          <w:r w:rsidR="00596D33">
            <w:rPr>
              <w:color w:val="000000" w:themeColor="text1"/>
              <w:sz w:val="28"/>
              <w:szCs w:val="28"/>
            </w:rPr>
            <w:t>y pi to work as a Wi-Fi hotspot, which will create a local wireless network and as the pi (Raspberry pi) is connected to the internet anyone connected to this network can access internet</w:t>
          </w:r>
          <w:r w:rsidR="002C435C">
            <w:rPr>
              <w:color w:val="000000" w:themeColor="text1"/>
              <w:sz w:val="28"/>
              <w:szCs w:val="28"/>
            </w:rPr>
            <w:t xml:space="preserve"> and also control the pi</w:t>
          </w:r>
          <w:r w:rsidR="00596D33">
            <w:rPr>
              <w:color w:val="000000" w:themeColor="text1"/>
              <w:sz w:val="28"/>
              <w:szCs w:val="28"/>
            </w:rPr>
            <w:t>. The pi is also connected to an Arduino through UATR port, and as an Arduino can control any home eq</w:t>
          </w:r>
          <w:r w:rsidR="002C435C">
            <w:rPr>
              <w:color w:val="000000" w:themeColor="text1"/>
              <w:sz w:val="28"/>
              <w:szCs w:val="28"/>
            </w:rPr>
            <w:t xml:space="preserve">uipment through relay, </w:t>
          </w:r>
          <w:r w:rsidR="00596D33">
            <w:rPr>
              <w:color w:val="000000" w:themeColor="text1"/>
              <w:sz w:val="28"/>
              <w:szCs w:val="28"/>
            </w:rPr>
            <w:t xml:space="preserve">we can control </w:t>
          </w:r>
          <w:r w:rsidR="002C435C">
            <w:rPr>
              <w:color w:val="000000" w:themeColor="text1"/>
              <w:sz w:val="28"/>
              <w:szCs w:val="28"/>
            </w:rPr>
            <w:t>any home equipment through pi wirelessly</w:t>
          </w:r>
          <w:r w:rsidR="00596D33">
            <w:rPr>
              <w:color w:val="000000" w:themeColor="text1"/>
              <w:sz w:val="28"/>
              <w:szCs w:val="28"/>
            </w:rPr>
            <w:t>.</w:t>
          </w:r>
        </w:p>
        <w:p w:rsidR="00E72D31" w:rsidRDefault="00E72D31"/>
        <w:p w:rsidR="00E72D31" w:rsidRDefault="00E72D31"/>
        <w:p w:rsidR="00E72D31" w:rsidRDefault="00E72D31"/>
        <w:p w:rsidR="00E72D31" w:rsidRDefault="0018056C">
          <w:r>
            <w:rPr>
              <w:noProof/>
              <w:lang w:val="en-IN" w:eastAsia="en-IN"/>
            </w:rPr>
            <w:drawing>
              <wp:anchor distT="0" distB="0" distL="114300" distR="114300" simplePos="0" relativeHeight="251678720" behindDoc="1" locked="0" layoutInCell="1" allowOverlap="1" wp14:anchorId="4E4F74E9" wp14:editId="5944FEE3">
                <wp:simplePos x="0" y="0"/>
                <wp:positionH relativeFrom="margin">
                  <wp:posOffset>266081</wp:posOffset>
                </wp:positionH>
                <wp:positionV relativeFrom="paragraph">
                  <wp:posOffset>-242010</wp:posOffset>
                </wp:positionV>
                <wp:extent cx="985024" cy="1031846"/>
                <wp:effectExtent l="0" t="0" r="5715" b="0"/>
                <wp:wrapNone/>
                <wp:docPr id="9" name="Picture 9" descr="C:\Users\Deepak\Desktop\laptop-line-ar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Deepak\Desktop\laptop-line-art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5024" cy="1031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7696" behindDoc="1" locked="0" layoutInCell="1" allowOverlap="1" wp14:anchorId="46F3280D" wp14:editId="79544F8A">
                <wp:simplePos x="0" y="0"/>
                <wp:positionH relativeFrom="column">
                  <wp:posOffset>4183602</wp:posOffset>
                </wp:positionH>
                <wp:positionV relativeFrom="paragraph">
                  <wp:posOffset>19044</wp:posOffset>
                </wp:positionV>
                <wp:extent cx="879593" cy="721453"/>
                <wp:effectExtent l="0" t="0" r="0" b="2540"/>
                <wp:wrapNone/>
                <wp:docPr id="7" name="Picture 7" descr="C:\Users\Deepak\Desktop\computer-clip-art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Deepak\Desktop\computer-clip-art1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9593" cy="7214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76672" behindDoc="1" locked="0" layoutInCell="1" allowOverlap="1" wp14:anchorId="327C52A6" wp14:editId="667B8B56">
                <wp:simplePos x="0" y="0"/>
                <wp:positionH relativeFrom="column">
                  <wp:posOffset>2103929</wp:posOffset>
                </wp:positionH>
                <wp:positionV relativeFrom="paragraph">
                  <wp:posOffset>-660930</wp:posOffset>
                </wp:positionV>
                <wp:extent cx="1300200" cy="911047"/>
                <wp:effectExtent l="0" t="0" r="0" b="3810"/>
                <wp:wrapNone/>
                <wp:docPr id="6" name="Picture 6" descr="C:\Users\Deepak\Desktop\u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Deepak\Desktop\u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200" cy="911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E72D31" w:rsidRDefault="00D83439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2C9D44B3" wp14:editId="2861546E">
                    <wp:simplePos x="0" y="0"/>
                    <wp:positionH relativeFrom="column">
                      <wp:posOffset>945859</wp:posOffset>
                    </wp:positionH>
                    <wp:positionV relativeFrom="paragraph">
                      <wp:posOffset>291092</wp:posOffset>
                    </wp:positionV>
                    <wp:extent cx="3511548" cy="3382852"/>
                    <wp:effectExtent l="0" t="76200" r="0" b="0"/>
                    <wp:wrapNone/>
                    <wp:docPr id="23" name="Group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511548" cy="3382852"/>
                              <a:chOff x="0" y="0"/>
                              <a:chExt cx="3511548" cy="3382852"/>
                            </a:xfrm>
                          </wpg:grpSpPr>
                          <wps:wsp>
                            <wps:cNvPr id="8" name="Arc 8"/>
                            <wps:cNvSpPr/>
                            <wps:spPr>
                              <a:xfrm rot="18907234">
                                <a:off x="1149291" y="771787"/>
                                <a:ext cx="1277620" cy="1246505"/>
                              </a:xfrm>
                              <a:prstGeom prst="arc">
                                <a:avLst>
                                  <a:gd name="adj1" fmla="val 17877031"/>
                                  <a:gd name="adj2" fmla="val 20140711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Arc 17"/>
                            <wps:cNvSpPr/>
                            <wps:spPr>
                              <a:xfrm rot="18907234">
                                <a:off x="855677" y="511729"/>
                                <a:ext cx="1892935" cy="1885950"/>
                              </a:xfrm>
                              <a:prstGeom prst="arc">
                                <a:avLst>
                                  <a:gd name="adj1" fmla="val 16729126"/>
                                  <a:gd name="adj2" fmla="val 21115494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Arc 18"/>
                            <wps:cNvSpPr/>
                            <wps:spPr>
                              <a:xfrm rot="18907234">
                                <a:off x="352337" y="234892"/>
                                <a:ext cx="2900680" cy="2875280"/>
                              </a:xfrm>
                              <a:prstGeom prst="arc">
                                <a:avLst>
                                  <a:gd name="adj1" fmla="val 16340606"/>
                                  <a:gd name="adj2" fmla="val 2140183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Arc 19"/>
                            <wps:cNvSpPr/>
                            <wps:spPr>
                              <a:xfrm rot="18907234">
                                <a:off x="0" y="0"/>
                                <a:ext cx="3511548" cy="3382852"/>
                              </a:xfrm>
                              <a:prstGeom prst="arc">
                                <a:avLst>
                                  <a:gd name="adj1" fmla="val 16114328"/>
                                  <a:gd name="adj2" fmla="val 119045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0906497" id="Group 23" o:spid="_x0000_s1026" style="position:absolute;margin-left:74.5pt;margin-top:22.9pt;width:276.5pt;height:266.35pt;z-index:251675648" coordsize="35115,33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">
                    <v:shape id="Arc 8" o:spid="_x0000_s1027" style="position:absolute;left:11492;top:7717;width:12777;height:12465;rotation:-2941219fd;visibility:visible;mso-wrap-style:square;v-text-anchor:middle" coordsize="1277620,12465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" path="m932490,69768nsc1058303,133313,1158895,235858,1218445,361276l638810,623253,932490,69768xem932490,69768nfc1058303,133313,1158895,235858,1218445,361276e" filled="f" strokecolor="#0097ae [3044]">
                      <v:path arrowok="t" o:connecttype="custom" o:connectlocs="932490,69768;1218445,361276" o:connectangles="0,0"/>
                    </v:shape>
                    <v:shape id="Arc 17" o:spid="_x0000_s1028" style="position:absolute;left:8556;top:5117;width:18930;height:18859;rotation:-2941219fd;visibility:visible;mso-wrap-style:square;v-text-anchor:middle" coordsize="1892935,1885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5YsAA&#10;AADbAAAADwAAAGRycy9kb3ducmV2LnhtbERP24rCMBB9F/Yfwiz4pqn74KVrFFkQFBG1+gFDM9sW&#10;m0lJou3u1xtB8G0O5zrzZWdqcSfnK8sKRsMEBHFudcWFgst5PZiC8AFZY22ZFPyRh+XiozfHVNuW&#10;T3TPQiFiCPsUFZQhNKmUPi/JoB/ahjhyv9YZDBG6QmqHbQw3tfxKkrE0WHFsKLGhn5Lya3YzCqZ0&#10;m8liv/s/ttJl68NqO8Ndo1T/s1t9gwjUhbf45d7oOH8Cz1/i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L5YsAAAADbAAAADwAAAAAAAAAAAAAAAACYAgAAZHJzL2Rvd25y&#10;ZXYueG1sUEsFBgAAAAAEAAQA9QAAAIUDAAAAAA==&#10;" path="m1091047,11067nsc1502950,74500,1824722,398925,1883482,810034l946468,942975,1091047,11067xem1091047,11067nfc1502950,74500,1824722,398925,1883482,810034e" filled="f" strokecolor="#0097ae [3044]">
                      <v:path arrowok="t" o:connecttype="custom" o:connectlocs="1091047,11067;1883482,810034" o:connectangles="0,0"/>
                    </v:shape>
                    <v:shape id="Arc 18" o:spid="_x0000_s1029" style="position:absolute;left:3523;top:2348;width:29007;height:28753;rotation:-2941219fd;visibility:visible;mso-wrap-style:square;v-text-anchor:middle" coordsize="2900680,2875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4LlsUA&#10;AADbAAAADwAAAGRycy9kb3ducmV2LnhtbESPQWvCQBCF74L/YRmhN7PRQqmpqxRBCLSXWikeh+yY&#10;Dc3OxuzWpP5651DobYb35r1v1tvRt+pKfWwCG1hkOSjiKtiGawPHz/38GVRMyBbbwGTglyJsN9PJ&#10;GgsbBv6g6yHVSkI4FmjApdQVWsfKkceYhY5YtHPoPSZZ+1rbHgcJ961e5vmT9tiwNDjsaOeo+j78&#10;eAOXtyYfTo+tq7vy/etyjqfbalUa8zAbX19AJRrTv/nvurSCL7Dyiwy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3guWxQAAANsAAAAPAAAAAAAAAAAAAAAAAJgCAABkcnMv&#10;ZG93bnJldi54bWxQSwUGAAAAAAQABAD1AAAAigMAAAAA&#10;" path="m1509125,1181nsc2254168,31139,2854892,616210,2898229,1354086r-1447889,83554l1509125,1181xem1509125,1181nfc2254168,31139,2854892,616210,2898229,1354086e" filled="f" strokecolor="#0097ae [3044]">
                      <v:path arrowok="t" o:connecttype="custom" o:connectlocs="1509125,1181;2898229,1354086" o:connectangles="0,0"/>
                    </v:shape>
                    <v:shape id="Arc 19" o:spid="_x0000_s1030" style="position:absolute;width:35115;height:33828;rotation:-2941219fd;visibility:visible;mso-wrap-style:square;v-text-anchor:middle" coordsize="3511548,3382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uA1MEA&#10;AADbAAAADwAAAGRycy9kb3ducmV2LnhtbERPTYvCMBC9L/gfwgheFk1XQbQaRRdFLwtrVfA4NGNb&#10;bCaliVr99WZB2Ns83udM540pxY1qV1hW8NWLQBCnVhecKTjs190RCOeRNZaWScGDHMxnrY8pxtre&#10;eUe3xGcihLCLUUHufRVL6dKcDLqerYgDd7a1QR9gnUld4z2Em1L2o2goDRYcGnKs6Dun9JJcjYK0&#10;WqIef+5Om8HquUn4+PujD5lSnXazmIDw1Ph/8du91WH+GP5+CQf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7gNTBAAAA2wAAAA8AAAAAAAAAAAAAAAAAmAIAAGRycy9kb3du&#10;cmV2LnhtbFBLBQYAAAAABAAEAPUAAACGAwAAAAA=&#10;" path="m1713625,487nsc2185355,-10425,2641790,162040,2980026,479001v355544,333179,548213,795687,530387,1273211l1755774,1691426,1713625,487xem1713625,487nfc2185355,-10425,2641790,162040,2980026,479001v355544,333179,548213,795687,530387,1273211e" filled="f" strokecolor="#0097ae [3044]">
                      <v:path arrowok="t" o:connecttype="custom" o:connectlocs="1713625,487;2980026,479001;3510413,1752212" o:connectangles="0,0,0"/>
                    </v:shape>
                  </v:group>
                </w:pict>
              </mc:Fallback>
            </mc:AlternateContent>
          </w:r>
        </w:p>
        <w:p w:rsidR="00E72D31" w:rsidRDefault="00E72D31"/>
        <w:p w:rsidR="00E72D31" w:rsidRDefault="00E72D31"/>
        <w:p w:rsidR="00E72D31" w:rsidRDefault="00E72D31"/>
        <w:p w:rsidR="00E72D31" w:rsidRDefault="00795254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6128" behindDoc="0" locked="0" layoutInCell="1" allowOverlap="1" wp14:anchorId="25D6466A" wp14:editId="28580DE0">
                    <wp:simplePos x="0" y="0"/>
                    <wp:positionH relativeFrom="column">
                      <wp:posOffset>4712234</wp:posOffset>
                    </wp:positionH>
                    <wp:positionV relativeFrom="paragraph">
                      <wp:posOffset>127378</wp:posOffset>
                    </wp:positionV>
                    <wp:extent cx="1175385" cy="776087"/>
                    <wp:effectExtent l="0" t="0" r="24765" b="24130"/>
                    <wp:wrapNone/>
                    <wp:docPr id="3" name="Oval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385" cy="7760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5254" w:rsidRPr="00795254" w:rsidRDefault="00795254" w:rsidP="0079525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795254">
                                  <w:rPr>
                                    <w:color w:val="FFFFFF" w:themeColor="background1"/>
                                  </w:rPr>
                                  <w:t>Internet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5D6466A" id="Oval 3" o:spid="_x0000_s1028" style="position:absolute;margin-left:371.05pt;margin-top:10.05pt;width:92.55pt;height:61.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" fillcolor="#00a0b8 [3204]" strokecolor="#004f5b [1604]" strokeweight="2pt">
                    <v:textbox>
                      <w:txbxContent>
                        <w:p w:rsidR="00795254" w:rsidRPr="00795254" w:rsidRDefault="00795254" w:rsidP="0079525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795254">
                            <w:rPr>
                              <w:color w:val="FFFFFF" w:themeColor="background1"/>
                            </w:rPr>
                            <w:t>Internet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0224" behindDoc="0" locked="0" layoutInCell="1" allowOverlap="1" wp14:anchorId="31A66523" wp14:editId="5782CA61">
                    <wp:simplePos x="0" y="0"/>
                    <wp:positionH relativeFrom="column">
                      <wp:posOffset>-374597</wp:posOffset>
                    </wp:positionH>
                    <wp:positionV relativeFrom="paragraph">
                      <wp:posOffset>88958</wp:posOffset>
                    </wp:positionV>
                    <wp:extent cx="1175657" cy="745351"/>
                    <wp:effectExtent l="0" t="0" r="24765" b="17145"/>
                    <wp:wrapNone/>
                    <wp:docPr id="5" name="Oval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657" cy="74535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95254" w:rsidRPr="00795254" w:rsidRDefault="00795254" w:rsidP="00795254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Local storage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1A66523" id="Oval 5" o:spid="_x0000_s1029" style="position:absolute;margin-left:-29.5pt;margin-top:7pt;width:92.55pt;height:58.7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" fillcolor="#00a0b8 [3204]" strokecolor="#004f5b [1604]" strokeweight="2pt">
                    <v:textbox>
                      <w:txbxContent>
                        <w:p w:rsidR="00795254" w:rsidRPr="00795254" w:rsidRDefault="00795254" w:rsidP="00795254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Local storage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  <w:r w:rsidR="002C435C"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B66064B" wp14:editId="140C5439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6350</wp:posOffset>
                    </wp:positionV>
                    <wp:extent cx="1333500" cy="863600"/>
                    <wp:effectExtent l="0" t="0" r="19050" b="12700"/>
                    <wp:wrapNone/>
                    <wp:docPr id="1" name="Oval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33500" cy="8636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C435C" w:rsidRPr="002C435C" w:rsidRDefault="002C435C" w:rsidP="002C43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2C435C">
                                  <w:rPr>
                                    <w:color w:val="FFFFFF" w:themeColor="background1"/>
                                  </w:rPr>
                                  <w:t>Rasp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t>berry pi hotspot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oval w14:anchorId="7B66064B" id="Oval 1" o:spid="_x0000_s1030" style="position:absolute;margin-left:0;margin-top:.5pt;width:105pt;height:68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" fillcolor="#00a0b8 [3204]" strokecolor="#004f5b [1604]" strokeweight="2pt">
                    <v:textbox>
                      <w:txbxContent>
                        <w:p w:rsidR="002C435C" w:rsidRPr="002C435C" w:rsidRDefault="002C435C" w:rsidP="002C43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C435C">
                            <w:rPr>
                              <w:color w:val="FFFFFF" w:themeColor="background1"/>
                            </w:rPr>
                            <w:t>Rasp</w:t>
                          </w:r>
                          <w:r>
                            <w:rPr>
                              <w:color w:val="FFFFFF" w:themeColor="background1"/>
                            </w:rPr>
                            <w:t>berry pi hotspot</w:t>
                          </w:r>
                        </w:p>
                      </w:txbxContent>
                    </v:textbox>
                    <w10:wrap anchorx="margin"/>
                  </v:oval>
                </w:pict>
              </mc:Fallback>
            </mc:AlternateContent>
          </w:r>
        </w:p>
        <w:p w:rsidR="00E72D31" w:rsidRDefault="00795254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8176" behindDoc="0" locked="0" layoutInCell="1" allowOverlap="1" wp14:anchorId="251B6674" wp14:editId="27363BE5">
                    <wp:simplePos x="0" y="0"/>
                    <wp:positionH relativeFrom="column">
                      <wp:posOffset>960691</wp:posOffset>
                    </wp:positionH>
                    <wp:positionV relativeFrom="paragraph">
                      <wp:posOffset>128323</wp:posOffset>
                    </wp:positionV>
                    <wp:extent cx="937452" cy="0"/>
                    <wp:effectExtent l="38100" t="76200" r="15240" b="95250"/>
                    <wp:wrapNone/>
                    <wp:docPr id="4" name="Straight Arrow Connector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3745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6D21D46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6" type="#_x0000_t32" style="position:absolute;margin-left:75.65pt;margin-top:10.1pt;width:73.8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" strokecolor="#0097ae [3044]">
                    <v:stroke startarrow="block" endarrow="block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45439875" wp14:editId="4D3CAA61">
                    <wp:simplePos x="0" y="0"/>
                    <wp:positionH relativeFrom="column">
                      <wp:posOffset>3559629</wp:posOffset>
                    </wp:positionH>
                    <wp:positionV relativeFrom="paragraph">
                      <wp:posOffset>122192</wp:posOffset>
                    </wp:positionV>
                    <wp:extent cx="937452" cy="0"/>
                    <wp:effectExtent l="38100" t="76200" r="15240" b="95250"/>
                    <wp:wrapNone/>
                    <wp:docPr id="2" name="Straight Arrow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937452" cy="0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5BC1E18" id="Straight Arrow Connector 2" o:spid="_x0000_s1026" type="#_x0000_t32" style="position:absolute;margin-left:280.3pt;margin-top:9.6pt;width:73.8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" strokecolor="#0097ae [3044]">
                    <v:stroke startarrow="block" endarrow="block"/>
                  </v:shape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499CCB33" wp14:editId="1F2C3128">
                    <wp:simplePos x="0" y="0"/>
                    <wp:positionH relativeFrom="column">
                      <wp:posOffset>2691333</wp:posOffset>
                    </wp:positionH>
                    <wp:positionV relativeFrom="paragraph">
                      <wp:posOffset>13154</wp:posOffset>
                    </wp:positionV>
                    <wp:extent cx="0" cy="599354"/>
                    <wp:effectExtent l="0" t="0" r="19050" b="29845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99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F941473" id="Straight Connector 25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1.9pt,1.05pt" to="211.9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" strokecolor="#0097ae [3044]"/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2272" behindDoc="0" locked="0" layoutInCell="1" allowOverlap="1" wp14:anchorId="620989CB" wp14:editId="22F81DFE">
                    <wp:simplePos x="0" y="0"/>
                    <wp:positionH relativeFrom="column">
                      <wp:posOffset>2105425</wp:posOffset>
                    </wp:positionH>
                    <wp:positionV relativeFrom="paragraph">
                      <wp:posOffset>90955</wp:posOffset>
                    </wp:positionV>
                    <wp:extent cx="1175385" cy="776087"/>
                    <wp:effectExtent l="0" t="0" r="24765" b="24130"/>
                    <wp:wrapNone/>
                    <wp:docPr id="10" name="Oval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175385" cy="77608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06C98" w:rsidRPr="00795254" w:rsidRDefault="00806C98" w:rsidP="00806C98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620989CB" id="Oval 10" o:spid="_x0000_s1031" style="position:absolute;margin-left:165.8pt;margin-top:7.15pt;width:92.55pt;height:61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XhZegIAAEsFAAAOAAAAZHJzL2Uyb0RvYy54bWysVF9P2zAQf5+072D5fSTpKGU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" fillcolor="#00a0b8 [3204]" strokecolor="#004f5b [1604]" strokeweight="2pt">
                    <v:textbox>
                      <w:txbxContent>
                        <w:p w:rsidR="00806C98" w:rsidRPr="00795254" w:rsidRDefault="00806C98" w:rsidP="00806C98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Arduino</w:t>
                          </w:r>
                        </w:p>
                      </w:txbxContent>
                    </v:textbox>
                  </v:oval>
                </w:pict>
              </mc:Fallback>
            </mc:AlternateContent>
          </w:r>
        </w:p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61FF28AA" wp14:editId="14C7E08C">
                    <wp:simplePos x="0" y="0"/>
                    <wp:positionH relativeFrom="column">
                      <wp:posOffset>4958123</wp:posOffset>
                    </wp:positionH>
                    <wp:positionV relativeFrom="paragraph">
                      <wp:posOffset>173055</wp:posOffset>
                    </wp:positionV>
                    <wp:extent cx="0" cy="614723"/>
                    <wp:effectExtent l="0" t="0" r="19050" b="13970"/>
                    <wp:wrapNone/>
                    <wp:docPr id="28" name="Straight Connector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61472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EE646A" id="Straight Connector 28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4pt,13.65pt" to="390.4pt,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2032" behindDoc="0" locked="0" layoutInCell="1" allowOverlap="1" wp14:anchorId="7D44832B" wp14:editId="4868F771">
                    <wp:simplePos x="0" y="0"/>
                    <wp:positionH relativeFrom="column">
                      <wp:posOffset>3523615</wp:posOffset>
                    </wp:positionH>
                    <wp:positionV relativeFrom="paragraph">
                      <wp:posOffset>180340</wp:posOffset>
                    </wp:positionV>
                    <wp:extent cx="1450975" cy="0"/>
                    <wp:effectExtent l="0" t="0" r="34925" b="19050"/>
                    <wp:wrapNone/>
                    <wp:docPr id="27" name="Straight Connector 2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4509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C6303B3" id="Straight Connector 2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14.2pt" to="391.7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32FFB11D" wp14:editId="163A7D6E">
                    <wp:simplePos x="0" y="0"/>
                    <wp:positionH relativeFrom="column">
                      <wp:posOffset>585908</wp:posOffset>
                    </wp:positionH>
                    <wp:positionV relativeFrom="paragraph">
                      <wp:posOffset>188423</wp:posOffset>
                    </wp:positionV>
                    <wp:extent cx="0" cy="637775"/>
                    <wp:effectExtent l="0" t="0" r="19050" b="10160"/>
                    <wp:wrapNone/>
                    <wp:docPr id="14" name="Straight Connector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0" cy="6377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69E2E95"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4.85pt" to="46.15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" strokecolor="#0097ae [3044]"/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5CEA9AE8" wp14:editId="2F45AE18">
                    <wp:simplePos x="0" y="0"/>
                    <wp:positionH relativeFrom="column">
                      <wp:posOffset>585908</wp:posOffset>
                    </wp:positionH>
                    <wp:positionV relativeFrom="paragraph">
                      <wp:posOffset>211476</wp:posOffset>
                    </wp:positionV>
                    <wp:extent cx="1344705" cy="0"/>
                    <wp:effectExtent l="0" t="0" r="27305" b="19050"/>
                    <wp:wrapNone/>
                    <wp:docPr id="15" name="Straight Connector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134470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0F84C81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6.65pt" to="152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" strokecolor="#0097ae [3044]"/>
                </w:pict>
              </mc:Fallback>
            </mc:AlternateContent>
          </w:r>
        </w:p>
        <w:p w:rsidR="00E72D31" w:rsidRDefault="00E72D31"/>
        <w:p w:rsidR="00E72D31" w:rsidRDefault="00806C98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 wp14:anchorId="392AC377" wp14:editId="3899752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60421</wp:posOffset>
                    </wp:positionV>
                    <wp:extent cx="0" cy="599354"/>
                    <wp:effectExtent l="0" t="0" r="19050" b="29845"/>
                    <wp:wrapNone/>
                    <wp:docPr id="16" name="Straight Connector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5993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40F6532" id="Straight Connector 16" o:spid="_x0000_s1026" style="position:absolute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4.75pt" to="0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" strokecolor="#0097ae [3044]">
                    <w10:wrap anchorx="margin"/>
                  </v:line>
                </w:pict>
              </mc:Fallback>
            </mc:AlternateContent>
          </w:r>
        </w:p>
        <w:p w:rsidR="00B62412" w:rsidRDefault="00806C98">
          <w:r>
            <w:rPr>
              <w:noProof/>
              <w:lang w:val="en-IN" w:eastAsia="en-IN"/>
            </w:rPr>
            <w:drawing>
              <wp:anchor distT="0" distB="0" distL="114300" distR="114300" simplePos="0" relativeHeight="251679744" behindDoc="1" locked="0" layoutInCell="1" allowOverlap="1" wp14:anchorId="4CA6A77C" wp14:editId="30742F3E">
                <wp:simplePos x="0" y="0"/>
                <wp:positionH relativeFrom="column">
                  <wp:posOffset>317431</wp:posOffset>
                </wp:positionH>
                <wp:positionV relativeFrom="paragraph">
                  <wp:posOffset>87630</wp:posOffset>
                </wp:positionV>
                <wp:extent cx="520700" cy="754380"/>
                <wp:effectExtent l="0" t="0" r="0" b="7620"/>
                <wp:wrapNone/>
                <wp:docPr id="11" name="Picture 11" descr="C:\Users\Deepak\Desktop\electric_fan_line_ar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epak\Desktop\electric_fan_line_ar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070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val="en-IN" w:eastAsia="en-IN"/>
            </w:rPr>
            <w:drawing>
              <wp:anchor distT="0" distB="0" distL="114300" distR="114300" simplePos="0" relativeHeight="251681792" behindDoc="1" locked="0" layoutInCell="1" allowOverlap="1" wp14:anchorId="4521C639" wp14:editId="3BBE5DDC">
                <wp:simplePos x="0" y="0"/>
                <wp:positionH relativeFrom="column">
                  <wp:posOffset>4272915</wp:posOffset>
                </wp:positionH>
                <wp:positionV relativeFrom="paragraph">
                  <wp:posOffset>7620</wp:posOffset>
                </wp:positionV>
                <wp:extent cx="1058545" cy="631825"/>
                <wp:effectExtent l="0" t="0" r="8255" b="0"/>
                <wp:wrapNone/>
                <wp:docPr id="13" name="Picture 13" descr="C:\Users\Deepak\Desktop\ventilation-clipart-14686986-air-conditione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Deepak\Desktop\ventilation-clipart-14686986-air-conditione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8545" cy="631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noProof/>
              <w:lang w:val="en-IN" w:eastAsia="en-IN"/>
            </w:rPr>
            <w:drawing>
              <wp:anchor distT="0" distB="0" distL="114300" distR="114300" simplePos="0" relativeHeight="251680768" behindDoc="1" locked="0" layoutInCell="1" allowOverlap="1" wp14:anchorId="1F790207" wp14:editId="004F9406">
                <wp:simplePos x="0" y="0"/>
                <wp:positionH relativeFrom="margin">
                  <wp:align>center</wp:align>
                </wp:positionH>
                <wp:positionV relativeFrom="paragraph">
                  <wp:posOffset>90853</wp:posOffset>
                </wp:positionV>
                <wp:extent cx="645795" cy="836295"/>
                <wp:effectExtent l="0" t="0" r="1905" b="1905"/>
                <wp:wrapNone/>
                <wp:docPr id="12" name="Picture 12" descr="C:\Users\Deepak\Desktop\imag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Deepak\Desktop\imag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5795" cy="836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</w:p>
        <w:p w:rsidR="00806C98" w:rsidRDefault="00806C98">
          <w:pPr>
            <w:rPr>
              <w:color w:val="00505C" w:themeColor="accent1" w:themeShade="80"/>
              <w:sz w:val="28"/>
              <w:szCs w:val="28"/>
            </w:rPr>
          </w:pPr>
        </w:p>
        <w:p w:rsidR="00B62412" w:rsidRDefault="00B62412">
          <w:pPr>
            <w:rPr>
              <w:color w:val="00505C" w:themeColor="accent1" w:themeShade="80"/>
              <w:sz w:val="28"/>
              <w:szCs w:val="28"/>
            </w:rPr>
          </w:pPr>
          <w:r w:rsidRPr="00B62412">
            <w:rPr>
              <w:color w:val="00505C" w:themeColor="accent1" w:themeShade="80"/>
              <w:sz w:val="28"/>
              <w:szCs w:val="28"/>
            </w:rPr>
            <w:t>Procedure:</w:t>
          </w:r>
        </w:p>
        <w:p w:rsidR="00B62412" w:rsidRPr="002431E4" w:rsidRDefault="002431E4" w:rsidP="002431E4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>First we have to</w:t>
          </w:r>
          <w:r w:rsidR="00806C98">
            <w:rPr>
              <w:sz w:val="28"/>
              <w:szCs w:val="28"/>
            </w:rPr>
            <w:t xml:space="preserve"> set up Raspberry pi</w:t>
          </w:r>
          <w:r>
            <w:rPr>
              <w:sz w:val="28"/>
              <w:szCs w:val="28"/>
            </w:rPr>
            <w:t xml:space="preserve"> SSH and remote access it for this you can follow any tutorial on internet.</w:t>
          </w:r>
        </w:p>
        <w:p w:rsidR="002431E4" w:rsidRPr="00806C98" w:rsidRDefault="002431E4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Once accessible </w:t>
          </w:r>
          <w:r w:rsidR="00806C98">
            <w:rPr>
              <w:sz w:val="28"/>
              <w:szCs w:val="28"/>
            </w:rPr>
            <w:t>through LAN</w:t>
          </w:r>
          <w:r>
            <w:rPr>
              <w:sz w:val="28"/>
              <w:szCs w:val="28"/>
            </w:rPr>
            <w:t xml:space="preserve"> cable, we proceed to make it wireless, Insert the Wi-Fi adapter through USB and follow the </w:t>
          </w:r>
          <w:r w:rsidR="00806C98">
            <w:rPr>
              <w:sz w:val="28"/>
              <w:szCs w:val="28"/>
            </w:rPr>
            <w:t xml:space="preserve">procedure given on </w:t>
          </w:r>
          <w:hyperlink r:id="rId17" w:history="1">
            <w:r w:rsidR="00806C98" w:rsidRPr="00AE7810">
              <w:rPr>
                <w:rStyle w:val="Hyperlink"/>
                <w:sz w:val="28"/>
                <w:szCs w:val="28"/>
              </w:rPr>
              <w:t>www.elinux.org/RPI-Wireless-Hotspot</w:t>
            </w:r>
          </w:hyperlink>
          <w:r w:rsidR="00806C98">
            <w:rPr>
              <w:sz w:val="28"/>
              <w:szCs w:val="28"/>
            </w:rPr>
            <w:t xml:space="preserve">. Now your raspberry pi will be creating a Wi-Fi network with internet accessibility. With this we have created a Wi-Fi router cum </w:t>
          </w:r>
          <w:r w:rsidR="00806C98">
            <w:rPr>
              <w:sz w:val="28"/>
              <w:szCs w:val="28"/>
            </w:rPr>
            <w:lastRenderedPageBreak/>
            <w:t>Network attached storage</w:t>
          </w:r>
          <w:r w:rsidR="006A00E1">
            <w:rPr>
              <w:sz w:val="28"/>
              <w:szCs w:val="28"/>
            </w:rPr>
            <w:t>, to increase the storage capacity you can add an external USB hard disk to it</w:t>
          </w:r>
          <w:r w:rsidR="00806C98">
            <w:rPr>
              <w:sz w:val="28"/>
              <w:szCs w:val="28"/>
            </w:rPr>
            <w:t>.</w:t>
          </w:r>
        </w:p>
        <w:p w:rsidR="00806C98" w:rsidRPr="00806C98" w:rsidRDefault="00806C98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For the home automation part, we have to install apache and php in pi. For this </w:t>
          </w:r>
          <w:r w:rsidR="006A00E1">
            <w:rPr>
              <w:sz w:val="28"/>
              <w:szCs w:val="28"/>
            </w:rPr>
            <w:t>follow</w:t>
          </w:r>
          <w:r>
            <w:rPr>
              <w:sz w:val="28"/>
              <w:szCs w:val="28"/>
            </w:rPr>
            <w:t xml:space="preserve"> any tutorial on how to install lamp server in raspberry pi.</w:t>
          </w:r>
        </w:p>
        <w:p w:rsidR="00806C98" w:rsidRPr="006A00E1" w:rsidRDefault="00806C98" w:rsidP="00806C98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 xml:space="preserve">Once </w:t>
          </w:r>
          <w:r w:rsidR="006A00E1">
            <w:rPr>
              <w:sz w:val="28"/>
              <w:szCs w:val="28"/>
            </w:rPr>
            <w:t>lamp is installed, we need to write a C code to send data to Arduino through UART port and a php script to execute the C code by calling a webpage.</w:t>
          </w:r>
        </w:p>
        <w:p w:rsidR="006A00E1" w:rsidRPr="00010767" w:rsidRDefault="006A00E1" w:rsidP="006A00E1">
          <w:pPr>
            <w:pStyle w:val="ListParagraph"/>
            <w:numPr>
              <w:ilvl w:val="0"/>
              <w:numId w:val="7"/>
            </w:numPr>
            <w:rPr>
              <w:color w:val="00505C" w:themeColor="accent1" w:themeShade="80"/>
              <w:sz w:val="28"/>
              <w:szCs w:val="28"/>
            </w:rPr>
          </w:pPr>
          <w:r>
            <w:rPr>
              <w:sz w:val="28"/>
              <w:szCs w:val="28"/>
            </w:rPr>
            <w:t>On the Arduino side we have to connect a relay through the IC ULN2003 as Arduino cannot drive a relay, also connect pi to Arduino through UART. The code in Arduino i</w:t>
          </w:r>
          <w:r w:rsidR="00010767">
            <w:rPr>
              <w:sz w:val="28"/>
              <w:szCs w:val="28"/>
            </w:rPr>
            <w:t>s simply an if-</w:t>
          </w:r>
          <w:r>
            <w:rPr>
              <w:sz w:val="28"/>
              <w:szCs w:val="28"/>
            </w:rPr>
            <w:t xml:space="preserve">else statement on what data has been received from pi, for a specific data corresponding relays is turned on off. The UART port of pi is disable in factory setting so you have to turn it on </w:t>
          </w:r>
          <w:r w:rsidR="00010767">
            <w:rPr>
              <w:sz w:val="28"/>
              <w:szCs w:val="28"/>
            </w:rPr>
            <w:t>for once.</w:t>
          </w:r>
        </w:p>
        <w:p w:rsidR="00010767" w:rsidRDefault="00010767" w:rsidP="00010767">
          <w:pPr>
            <w:ind w:left="360"/>
            <w:rPr>
              <w:color w:val="00505C" w:themeColor="accent1" w:themeShade="80"/>
              <w:sz w:val="28"/>
              <w:szCs w:val="28"/>
            </w:rPr>
          </w:pPr>
        </w:p>
        <w:p w:rsidR="00010767" w:rsidRDefault="0095485C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 wp14:anchorId="1485CD1A" wp14:editId="6C1A1763">
                    <wp:simplePos x="0" y="0"/>
                    <wp:positionH relativeFrom="column">
                      <wp:posOffset>3689414</wp:posOffset>
                    </wp:positionH>
                    <wp:positionV relativeFrom="paragraph">
                      <wp:posOffset>203835</wp:posOffset>
                    </wp:positionV>
                    <wp:extent cx="2189950" cy="514831"/>
                    <wp:effectExtent l="1028700" t="0" r="20320" b="95250"/>
                    <wp:wrapNone/>
                    <wp:docPr id="29" name="Line Callout 2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950" cy="514831"/>
                            </a:xfrm>
                            <a:prstGeom prst="borderCallout2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function to send null terminated string to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485CD1A"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Line Callout 2 29" o:spid="_x0000_s1032" type="#_x0000_t48" style="position:absolute;margin-left:290.5pt;margin-top:16.05pt;width:172.45pt;height:40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function to send null terminated string to Arduino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color w:val="00505C" w:themeColor="accent1" w:themeShade="80"/>
              <w:sz w:val="28"/>
              <w:szCs w:val="28"/>
            </w:rPr>
            <w:t>Key code snippets:</w:t>
          </w:r>
        </w:p>
        <w:p w:rsidR="00010767" w:rsidRDefault="00010767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ab/>
            <w:t>//From C code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myWrite(unsigned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tmp2[])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i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p_tx_buffer = &amp;tx_buffer[0];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(tmp2[i] !=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*p_tx_buffer++ = tmp2[i];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i++;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*p_tx_buffer++ 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!=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count = write(uart0_filestream, &amp;tx_buffer[0], (p_tx_buffer - &amp;tx_buffer[0]));  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//Filestream, bytes to write, number of bytes to write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//printf("\nData sent %s", tmp2);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(count &lt;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printf(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"UART TX error\n"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95485C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07392" behindDoc="0" locked="0" layoutInCell="1" allowOverlap="1" wp14:anchorId="2B2C7F77" wp14:editId="6522C435">
                    <wp:simplePos x="0" y="0"/>
                    <wp:positionH relativeFrom="column">
                      <wp:posOffset>3843938</wp:posOffset>
                    </wp:positionH>
                    <wp:positionV relativeFrom="paragraph">
                      <wp:posOffset>-382665</wp:posOffset>
                    </wp:positionV>
                    <wp:extent cx="2189480" cy="514350"/>
                    <wp:effectExtent l="2895600" t="0" r="20320" b="19050"/>
                    <wp:wrapNone/>
                    <wp:docPr id="30" name="Line Callout 2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7103"/>
                                <a:gd name="adj6" fmla="val -1319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The function to read null terminated string from Arduino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B2C7F77" id="Line Callout 2 30" o:spid="_x0000_s1033" type="#_x0000_t48" style="position:absolute;margin-left:302.65pt;margin-top:-30.15pt;width:172.4pt;height:4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" adj="-28501,18814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The function to read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null t</w:t>
                          </w:r>
                          <w:r>
                            <w:rPr>
                              <w:color w:val="FFFFFF" w:themeColor="background1"/>
                            </w:rPr>
                            <w:t>erminated string from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Arduino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myRead()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flag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co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!=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while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(flag ==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unsigned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rx_buffer[256];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rx_length = read(uart0_filestream, (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*)rx_buffer, 255);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//Filestream, buffer to store in, number of bytes to read (max)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(rx_length &lt;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(rx_length == 0)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k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for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(k; k &lt; rx_length; k++)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dat[co] = rx_buffer[k];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co++;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(rx_buffer[k] ==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'\0'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flag = 1;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//printf("\nData recieved = %s",dat);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break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010767" w:rsidRDefault="0095485C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09440" behindDoc="0" locked="0" layoutInCell="1" allowOverlap="1" wp14:anchorId="489CE83A" wp14:editId="4685CCD7">
                    <wp:simplePos x="0" y="0"/>
                    <wp:positionH relativeFrom="column">
                      <wp:posOffset>3688080</wp:posOffset>
                    </wp:positionH>
                    <wp:positionV relativeFrom="paragraph">
                      <wp:posOffset>101728</wp:posOffset>
                    </wp:positionV>
                    <wp:extent cx="2189480" cy="514350"/>
                    <wp:effectExtent l="2895600" t="0" r="20320" b="19050"/>
                    <wp:wrapNone/>
                    <wp:docPr id="31" name="Line Callout 2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87103"/>
                                <a:gd name="adj6" fmla="val -131949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85C" w:rsidRPr="0095485C" w:rsidRDefault="0095485C" w:rsidP="0095485C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Main program, initializes UART and sends a character to arduino</w:t>
                                </w:r>
                                <w:r w:rsidR="00D426FD" w:rsidRPr="00D426FD">
                                  <w:rPr>
                                    <w:noProof/>
                                    <w:color w:val="FFFFFF" w:themeColor="background1"/>
                                    <w:lang w:val="en-IN" w:eastAsia="en-IN"/>
                                  </w:rPr>
                                  <w:drawing>
                                    <wp:inline distT="0" distB="0" distL="0" distR="0" wp14:anchorId="24129E35" wp14:editId="794C11D8">
                                      <wp:extent cx="1981200" cy="229794"/>
                                      <wp:effectExtent l="0" t="0" r="0" b="0"/>
                                      <wp:docPr id="32" name="Picture 3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81200" cy="22979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89CE83A" id="Line Callout 2 31" o:spid="_x0000_s1034" type="#_x0000_t48" style="position:absolute;margin-left:290.4pt;margin-top:8pt;width:172.4pt;height:4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" adj="-28501,18814" fillcolor="#00a0b8 [3204]" strokecolor="#004f5b [1604]" strokeweight="2pt">
                    <v:textbox>
                      <w:txbxContent>
                        <w:p w:rsidR="0095485C" w:rsidRPr="0095485C" w:rsidRDefault="0095485C" w:rsidP="0095485C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Main program, initializes UART and sends a character to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arduino</w:t>
                          </w:r>
                          <w:proofErr w:type="spellEnd"/>
                          <w:r w:rsidR="00D426FD" w:rsidRPr="00D426FD">
                            <w:rPr>
                              <w:noProof/>
                              <w:color w:val="FFFFFF" w:themeColor="background1"/>
                              <w:lang w:val="en-IN" w:eastAsia="en-IN"/>
                            </w:rPr>
                            <w:drawing>
                              <wp:inline distT="0" distB="0" distL="0" distR="0" wp14:anchorId="24129E35" wp14:editId="794C11D8">
                                <wp:extent cx="1981200" cy="229794"/>
                                <wp:effectExtent l="0" t="0" r="0" b="0"/>
                                <wp:docPr id="32" name="Picture 3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0" cy="22979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 </w:t>
          </w:r>
        </w:p>
        <w:p w:rsidR="00010767" w:rsidRDefault="00010767" w:rsidP="00010767">
          <w:pPr>
            <w:rPr>
              <w:rFonts w:ascii="Consolas" w:hAnsi="Consolas" w:cs="Consolas"/>
              <w:color w:val="000000"/>
              <w:sz w:val="19"/>
              <w:szCs w:val="19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int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main()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printf(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"Programme Started"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uart0_filestream = open(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"/dev/ttyAMA0"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, O_RDWR | O_NOCTTY | O_NDELAY);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ab/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ab/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//Open in non blocking read/write mode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(uart0_filestream == -1)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{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  <w:t>//ERROR - CAN'T OPEN SERIAL PORT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printf(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"Error - Unable to open UART.  Ensure it is not in use by another application\n"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010767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4FD51B98" wp14:editId="3D908171">
                    <wp:simplePos x="0" y="0"/>
                    <wp:positionH relativeFrom="column">
                      <wp:posOffset>3820886</wp:posOffset>
                    </wp:positionH>
                    <wp:positionV relativeFrom="paragraph">
                      <wp:posOffset>116883</wp:posOffset>
                    </wp:positionV>
                    <wp:extent cx="2189480" cy="514350"/>
                    <wp:effectExtent l="571500" t="0" r="20320" b="19050"/>
                    <wp:wrapNone/>
                    <wp:docPr id="33" name="Line Callout 2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55730"/>
                                <a:gd name="adj6" fmla="val -259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  <w:lang w:val="en-IN" w:eastAsia="en-IN"/>
                                  </w:rPr>
                                  <w:t xml:space="preserve">tting UART parameteres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4FD51B98" id="Line Callout 2 33" o:spid="_x0000_s1035" type="#_x0000_t48" style="position:absolute;margin-left:300.85pt;margin-top:9.2pt;width:172.4pt;height:4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" adj="-5608,12038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</w:t>
                          </w:r>
                          <w:r>
                            <w:rPr>
                              <w:noProof/>
                              <w:color w:val="FFFFFF" w:themeColor="background1"/>
                              <w:lang w:val="en-IN" w:eastAsia="en-IN"/>
                            </w:rPr>
                            <w:t xml:space="preserve">tting UART parameteres 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struct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</w:t>
          </w:r>
          <w:r>
            <w:rPr>
              <w:rFonts w:ascii="Consolas" w:hAnsi="Consolas" w:cs="Consolas"/>
              <w:color w:val="2B91AF"/>
              <w:sz w:val="19"/>
              <w:szCs w:val="19"/>
              <w:highlight w:val="white"/>
              <w:lang w:val="en-IN"/>
            </w:rPr>
            <w:t>termios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options;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tcgetattr(uart0_filestream, &amp;options);</w:t>
          </w:r>
        </w:p>
        <w:p w:rsidR="00D426FD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8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options.c_cflag = B19200 | CS8 | CLOCAL | CREAD;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options.c_iflag = IGNPAR;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options.c_oflag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options.c_lflag = 0;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tcflush(uart0_filestream, TCIFLUSH);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tcsetattr(uart0_filestream, TCSANOW, &amp;options);</w:t>
          </w:r>
        </w:p>
        <w:p w:rsidR="00010767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w:lastRenderedPageBreak/>
            <mc:AlternateContent>
              <mc:Choice Requires="wps">
                <w:drawing>
                  <wp:anchor distT="0" distB="0" distL="114300" distR="114300" simplePos="0" relativeHeight="251713536" behindDoc="0" locked="0" layoutInCell="1" allowOverlap="1" wp14:anchorId="10DA5928" wp14:editId="239AFD45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9221</wp:posOffset>
                    </wp:positionV>
                    <wp:extent cx="2189480" cy="514350"/>
                    <wp:effectExtent l="2781300" t="0" r="20320" b="19050"/>
                    <wp:wrapNone/>
                    <wp:docPr id="35" name="Line Callout 2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69175"/>
                                <a:gd name="adj6" fmla="val -127035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Sends ‘’1’’ to Arduino to indicate turning on the light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0DA5928" id="Line Callout 2 35" o:spid="_x0000_s1036" type="#_x0000_t48" style="position:absolute;margin-left:308.1pt;margin-top:.75pt;width:172.4pt;height:4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" adj="-27440,14942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Sends ‘’1’’ to Arduino to indicate turning on the light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printf(</w:t>
          </w:r>
          <w:r w:rsidR="00010767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"\nRPI UART Initialised"</w:t>
          </w:r>
          <w:r w:rsidR="00010767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unsigned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give[] 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"1"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myWrite(give);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myRead();</w:t>
          </w: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}</w:t>
          </w:r>
        </w:p>
        <w:p w:rsidR="00FC3FFE" w:rsidRDefault="00D426FD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190318F8" wp14:editId="26E1A0F6">
                    <wp:simplePos x="0" y="0"/>
                    <wp:positionH relativeFrom="column">
                      <wp:posOffset>3920778</wp:posOffset>
                    </wp:positionH>
                    <wp:positionV relativeFrom="paragraph">
                      <wp:posOffset>71504</wp:posOffset>
                    </wp:positionV>
                    <wp:extent cx="2189480" cy="514350"/>
                    <wp:effectExtent l="3162300" t="266700" r="20320" b="19050"/>
                    <wp:wrapNone/>
                    <wp:docPr id="36" name="Line Callout 2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514350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-48846"/>
                                <a:gd name="adj6" fmla="val -14458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Reads acknowledge from Arduino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90318F8" id="Line Callout 2 36" o:spid="_x0000_s1037" type="#_x0000_t48" style="position:absolute;margin-left:308.7pt;margin-top:5.65pt;width:172.4pt;height:4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" adj="-31230,-10551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Reads acknowledge from Arduino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FC3FFE" w:rsidRP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</w:pPr>
          <w:r>
            <w:rPr>
              <w:rFonts w:asciiTheme="majorHAnsi" w:hAnsiTheme="majorHAnsi" w:cs="Consolas"/>
              <w:color w:val="007789" w:themeColor="accent1" w:themeShade="BF"/>
              <w:sz w:val="28"/>
              <w:szCs w:val="28"/>
              <w:highlight w:val="white"/>
              <w:lang w:val="en-IN"/>
            </w:rPr>
            <w:t>//From Arduino.ino</w:t>
          </w:r>
        </w:p>
        <w:p w:rsid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setup()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7632" behindDoc="0" locked="0" layoutInCell="1" allowOverlap="1" wp14:anchorId="551118DE" wp14:editId="0BF3E3D4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65272</wp:posOffset>
                    </wp:positionV>
                    <wp:extent cx="2189480" cy="337692"/>
                    <wp:effectExtent l="2324100" t="0" r="20320" b="24765"/>
                    <wp:wrapNone/>
                    <wp:docPr id="37" name="Line Callout 2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692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4936"/>
                                <a:gd name="adj6" fmla="val -105978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Initializing serial port in Arduino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1118DE" id="Line Callout 2 37" o:spid="_x0000_s1038" type="#_x0000_t48" style="position:absolute;margin-left:308.1pt;margin-top:5.15pt;width:172.4pt;height:26.6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" adj="-22891,1066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Initializing serial port in Arduino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Serial.begin(9600);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pinMode(13,OUTPUT);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AC34FFB" wp14:editId="51E01EDC">
                    <wp:simplePos x="0" y="0"/>
                    <wp:positionH relativeFrom="column">
                      <wp:posOffset>3905410</wp:posOffset>
                    </wp:positionH>
                    <wp:positionV relativeFrom="paragraph">
                      <wp:posOffset>7268</wp:posOffset>
                    </wp:positionV>
                    <wp:extent cx="2189480" cy="337185"/>
                    <wp:effectExtent l="2362200" t="323850" r="20320" b="24765"/>
                    <wp:wrapNone/>
                    <wp:docPr id="38" name="Line Callout 2 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-93056"/>
                                <a:gd name="adj6" fmla="val -10738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Pin 13 is connected to relay uln IC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AC34FFB" id="Line Callout 2 38" o:spid="_x0000_s1039" type="#_x0000_t48" style="position:absolute;margin-left:307.5pt;margin-top:.55pt;width:172.4pt;height:26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" adj="-23195,-20100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Pin 13 is connected to relay </w:t>
                          </w:r>
                          <w:proofErr w:type="spellStart"/>
                          <w:r>
                            <w:rPr>
                              <w:color w:val="FFFFFF" w:themeColor="background1"/>
                            </w:rPr>
                            <w:t>uln</w:t>
                          </w:r>
                          <w:proofErr w:type="spellEnd"/>
                          <w:r>
                            <w:rPr>
                              <w:color w:val="FFFFFF" w:themeColor="background1"/>
                            </w:rPr>
                            <w:t xml:space="preserve"> IC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void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loop()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{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(Serial.available)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{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21728" behindDoc="0" locked="0" layoutInCell="1" allowOverlap="1" wp14:anchorId="7B6985CB" wp14:editId="1A3EA5E0">
                    <wp:simplePos x="0" y="0"/>
                    <wp:positionH relativeFrom="column">
                      <wp:posOffset>3913094</wp:posOffset>
                    </wp:positionH>
                    <wp:positionV relativeFrom="paragraph">
                      <wp:posOffset>18420</wp:posOffset>
                    </wp:positionV>
                    <wp:extent cx="2189480" cy="337185"/>
                    <wp:effectExtent l="2190750" t="0" r="20320" b="24765"/>
                    <wp:wrapNone/>
                    <wp:docPr id="39" name="Line Callout 2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57350"/>
                                <a:gd name="adj6" fmla="val -99661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Turns on 13 if  ‘1’ is received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6985CB" id="Line Callout 2 39" o:spid="_x0000_s1040" type="#_x0000_t48" style="position:absolute;margin-left:308.1pt;margin-top:1.45pt;width:172.4pt;height:26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" adj="-21527,12388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Turns on 13 </w:t>
                          </w:r>
                          <w:proofErr w:type="gramStart"/>
                          <w:r>
                            <w:rPr>
                              <w:color w:val="FFFFFF" w:themeColor="background1"/>
                            </w:rPr>
                            <w:t>if  ‘1’</w:t>
                          </w:r>
                          <w:proofErr w:type="gramEnd"/>
                          <w:r>
                            <w:rPr>
                              <w:color w:val="FFFFFF" w:themeColor="background1"/>
                            </w:rPr>
                            <w:t xml:space="preserve"> is received 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 </w:t>
                          </w:r>
                        </w:p>
                      </w:txbxContent>
                    </v:textbox>
                    <o:callout v:ext="edit" minusy="t"/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char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ch = Serial.read();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(ch == </w:t>
          </w:r>
          <w:r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'1'</w:t>
          </w: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digitalWrite(13,HIGH);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r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else</w:t>
          </w:r>
        </w:p>
        <w:p w:rsidR="00FC3FFE" w:rsidRDefault="00D426FD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noProof/>
              <w:color w:val="00505C" w:themeColor="accent1" w:themeShade="80"/>
              <w:sz w:val="28"/>
              <w:szCs w:val="28"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23776" behindDoc="0" locked="0" layoutInCell="1" allowOverlap="1" wp14:anchorId="408A3318" wp14:editId="10D6E541">
                    <wp:simplePos x="0" y="0"/>
                    <wp:positionH relativeFrom="column">
                      <wp:posOffset>3905410</wp:posOffset>
                    </wp:positionH>
                    <wp:positionV relativeFrom="paragraph">
                      <wp:posOffset>6521</wp:posOffset>
                    </wp:positionV>
                    <wp:extent cx="2189480" cy="337185"/>
                    <wp:effectExtent l="2438400" t="0" r="20320" b="24765"/>
                    <wp:wrapNone/>
                    <wp:docPr id="40" name="Line Callout 2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189480" cy="337185"/>
                            </a:xfrm>
                            <a:prstGeom prst="borderCallout2">
                              <a:avLst>
                                <a:gd name="adj1" fmla="val 18750"/>
                                <a:gd name="adj2" fmla="val -8333"/>
                                <a:gd name="adj3" fmla="val 18750"/>
                                <a:gd name="adj4" fmla="val -16667"/>
                                <a:gd name="adj5" fmla="val 16330"/>
                                <a:gd name="adj6" fmla="val -11089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426FD" w:rsidRPr="0095485C" w:rsidRDefault="00D426FD" w:rsidP="00D426FD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Turns off 13 if  ‘0’ is received 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A3318" id="Line Callout 2 40" o:spid="_x0000_s1041" type="#_x0000_t48" style="position:absolute;margin-left:307.5pt;margin-top:.5pt;width:172.4pt;height:26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" adj="-23953,3527" fillcolor="#00a0b8 [3204]" strokecolor="#004f5b [1604]" strokeweight="2pt">
                    <v:textbox>
                      <w:txbxContent>
                        <w:p w:rsidR="00D426FD" w:rsidRPr="0095485C" w:rsidRDefault="00D426FD" w:rsidP="00D426F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Turns off</w:t>
                          </w:r>
                          <w:r>
                            <w:rPr>
                              <w:color w:val="FFFFFF" w:themeColor="background1"/>
                            </w:rPr>
                            <w:t xml:space="preserve"> 13 if  </w:t>
                          </w:r>
                          <w:r>
                            <w:rPr>
                              <w:color w:val="FFFFFF" w:themeColor="background1"/>
                            </w:rPr>
                            <w:t>‘</w:t>
                          </w:r>
                          <w:r>
                            <w:rPr>
                              <w:color w:val="FFFFFF" w:themeColor="background1"/>
                            </w:rPr>
                            <w:t>0</w:t>
                          </w:r>
                          <w:bookmarkStart w:id="6" w:name="_GoBack"/>
                          <w:bookmarkEnd w:id="6"/>
                          <w:r>
                            <w:rPr>
                              <w:color w:val="FFFFFF" w:themeColor="background1"/>
                            </w:rPr>
                            <w:t xml:space="preserve">’ is received  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</w:t>
          </w:r>
          <w:r w:rsidR="00FC3FFE">
            <w:rPr>
              <w:rFonts w:ascii="Consolas" w:hAnsi="Consolas" w:cs="Consolas"/>
              <w:color w:val="0000FF"/>
              <w:sz w:val="19"/>
              <w:szCs w:val="19"/>
              <w:highlight w:val="white"/>
              <w:lang w:val="en-IN"/>
            </w:rPr>
            <w:t>if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(ch == </w:t>
          </w:r>
          <w:r w:rsidR="00FC3FFE">
            <w:rPr>
              <w:rFonts w:ascii="Consolas" w:hAnsi="Consolas" w:cs="Consolas"/>
              <w:color w:val="A31515"/>
              <w:sz w:val="19"/>
              <w:szCs w:val="19"/>
              <w:highlight w:val="white"/>
              <w:lang w:val="en-IN"/>
            </w:rPr>
            <w:t>'0'</w:t>
          </w:r>
          <w:r w:rsidR="00FC3FFE"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)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    digitalWrite(13,LOW);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  }</w:t>
          </w:r>
        </w:p>
        <w:p w:rsidR="00FC3FFE" w:rsidRDefault="00FC3FFE" w:rsidP="00FC3FFE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>}</w:t>
          </w:r>
        </w:p>
        <w:p w:rsidR="00FC3FFE" w:rsidRDefault="00FC3FFE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010767" w:rsidRDefault="00010767" w:rsidP="00010767">
          <w:pPr>
            <w:autoSpaceDE w:val="0"/>
            <w:autoSpaceDN w:val="0"/>
            <w:adjustRightInd w:val="0"/>
            <w:spacing w:before="0" w:after="0" w:line="240" w:lineRule="auto"/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</w:pPr>
        </w:p>
        <w:p w:rsidR="00E72D31" w:rsidRDefault="00010767" w:rsidP="00010767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rFonts w:ascii="Consolas" w:hAnsi="Consolas" w:cs="Consolas"/>
              <w:color w:val="000000"/>
              <w:sz w:val="19"/>
              <w:szCs w:val="19"/>
              <w:highlight w:val="white"/>
              <w:lang w:val="en-IN"/>
            </w:rPr>
            <w:t xml:space="preserve">  </w:t>
          </w:r>
          <w:r w:rsidR="003D2361">
            <w:rPr>
              <w:color w:val="00505C" w:themeColor="accent1" w:themeShade="80"/>
              <w:sz w:val="28"/>
              <w:szCs w:val="28"/>
            </w:rPr>
            <w:t xml:space="preserve">Applications: 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Home control and automation through local network or internet</w:t>
          </w:r>
        </w:p>
        <w:p w:rsidR="00F059F8" w:rsidRDefault="00F059F8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Connectivity with multiple devices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Wi-Fi router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Personal cloud network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Network attached storage</w:t>
          </w:r>
        </w:p>
        <w:p w:rsidR="003D2361" w:rsidRDefault="003D2361" w:rsidP="003D2361">
          <w:pPr>
            <w:pStyle w:val="ListParagraph"/>
            <w:numPr>
              <w:ilvl w:val="0"/>
              <w:numId w:val="7"/>
            </w:numPr>
            <w:rPr>
              <w:color w:val="000000" w:themeColor="text1"/>
              <w:sz w:val="28"/>
              <w:szCs w:val="28"/>
            </w:rPr>
          </w:pPr>
          <w:r>
            <w:rPr>
              <w:color w:val="000000" w:themeColor="text1"/>
              <w:sz w:val="28"/>
              <w:szCs w:val="28"/>
            </w:rPr>
            <w:t>Can be used as local low power limited internet access for areas with poor internet availability</w:t>
          </w:r>
        </w:p>
        <w:p w:rsidR="0095485C" w:rsidRDefault="0095485C" w:rsidP="0095485C">
          <w:pPr>
            <w:rPr>
              <w:color w:val="000000" w:themeColor="text1"/>
              <w:sz w:val="28"/>
              <w:szCs w:val="28"/>
            </w:rPr>
          </w:pPr>
        </w:p>
        <w:p w:rsidR="00277877" w:rsidRDefault="0095485C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Links:</w:t>
          </w:r>
        </w:p>
        <w:p w:rsidR="00CA3CF0" w:rsidRDefault="007B134C">
          <w:pPr>
            <w:rPr>
              <w:color w:val="00505C" w:themeColor="accent1" w:themeShade="80"/>
              <w:sz w:val="28"/>
              <w:szCs w:val="28"/>
            </w:rPr>
          </w:pPr>
          <w:hyperlink r:id="rId20" w:history="1">
            <w:r w:rsidR="00CA3CF0" w:rsidRPr="000702A7">
              <w:rPr>
                <w:rStyle w:val="Hyperlink"/>
                <w:sz w:val="28"/>
                <w:szCs w:val="28"/>
              </w:rPr>
              <w:t>https://github.com/Deepak61900/Alfred</w:t>
            </w:r>
          </w:hyperlink>
        </w:p>
        <w:p w:rsidR="00CA3CF0" w:rsidRDefault="00CA3CF0">
          <w:pPr>
            <w:rPr>
              <w:color w:val="00505C" w:themeColor="accent1" w:themeShade="80"/>
              <w:sz w:val="28"/>
              <w:szCs w:val="28"/>
            </w:rPr>
          </w:pPr>
          <w:r>
            <w:rPr>
              <w:color w:val="00505C" w:themeColor="accent1" w:themeShade="80"/>
              <w:sz w:val="28"/>
              <w:szCs w:val="28"/>
            </w:rPr>
            <w:t>deepak61900@gmail.com</w:t>
          </w:r>
        </w:p>
        <w:p w:rsidR="0095485C" w:rsidRPr="0095485C" w:rsidRDefault="0095485C">
          <w:pPr>
            <w:rPr>
              <w:color w:val="00505C" w:themeColor="accent1" w:themeShade="80"/>
              <w:sz w:val="28"/>
              <w:szCs w:val="28"/>
            </w:rPr>
          </w:pPr>
        </w:p>
        <w:p w:rsidR="003D2361" w:rsidRPr="00707928" w:rsidRDefault="00A852BE">
          <w:pPr>
            <w:rPr>
              <w:color w:val="00505C" w:themeColor="accent1" w:themeShade="80"/>
              <w:sz w:val="28"/>
              <w:szCs w:val="28"/>
            </w:rPr>
          </w:pPr>
          <w:r w:rsidRPr="00707928">
            <w:rPr>
              <w:color w:val="00505C" w:themeColor="accent1" w:themeShade="80"/>
              <w:sz w:val="28"/>
              <w:szCs w:val="28"/>
            </w:rPr>
            <w:lastRenderedPageBreak/>
            <w:t xml:space="preserve">The Verdict: </w:t>
          </w:r>
        </w:p>
        <w:p w:rsidR="00A852BE" w:rsidRPr="00B62412" w:rsidRDefault="00A852BE">
          <w:pPr>
            <w:rPr>
              <w:sz w:val="28"/>
              <w:szCs w:val="28"/>
            </w:rPr>
          </w:pPr>
          <w:r w:rsidRPr="00B62412">
            <w:rPr>
              <w:sz w:val="28"/>
              <w:szCs w:val="28"/>
            </w:rPr>
            <w:t xml:space="preserve">This project is essentially useful for the projects of Home automations and local networking. The product can be used for sharing a stored data in a local area. Realizing the importance of internet for everyone, this product is the solution to create </w:t>
          </w:r>
          <w:r w:rsidR="00795254" w:rsidRPr="00B62412">
            <w:rPr>
              <w:sz w:val="28"/>
              <w:szCs w:val="28"/>
            </w:rPr>
            <w:t xml:space="preserve">limited </w:t>
          </w:r>
          <w:r w:rsidRPr="00B62412">
            <w:rPr>
              <w:sz w:val="28"/>
              <w:szCs w:val="28"/>
            </w:rPr>
            <w:t xml:space="preserve">accessibility for everyone, even when they are not connected to the </w:t>
          </w:r>
          <w:r w:rsidR="00A921BE" w:rsidRPr="00B62412">
            <w:rPr>
              <w:sz w:val="28"/>
              <w:szCs w:val="28"/>
            </w:rPr>
            <w:t>Internet.</w:t>
          </w:r>
          <w:r w:rsidR="00795254" w:rsidRPr="00B62412">
            <w:rPr>
              <w:sz w:val="28"/>
              <w:szCs w:val="28"/>
            </w:rPr>
            <w:t xml:space="preserve"> Currently maybe for institutions like schools of rural areas where no internet can reach it can provide a local file sharing spot on which things like books or ever the whole Wikipedia can be can be accessed.</w:t>
          </w:r>
          <w:r w:rsidR="00B62412">
            <w:rPr>
              <w:sz w:val="28"/>
              <w:szCs w:val="28"/>
            </w:rPr>
            <w:t xml:space="preserve"> The solution is very low cost and low power and is very suitable for countries like India. </w:t>
          </w:r>
        </w:p>
        <w:p w:rsidR="00277877" w:rsidRDefault="00277877"/>
        <w:p w:rsidR="00277877" w:rsidRDefault="00277877"/>
        <w:p w:rsidR="00277877" w:rsidRDefault="00277877"/>
        <w:p w:rsidR="00277877" w:rsidRDefault="00277877"/>
        <w:p w:rsidR="00277877" w:rsidRDefault="00277877"/>
        <w:p w:rsidR="00277877" w:rsidRDefault="00277877"/>
        <w:p w:rsidR="00E72D31" w:rsidRDefault="00E72D31"/>
        <w:p w:rsidR="00E72D31" w:rsidRDefault="00E72D31"/>
        <w:p w:rsidR="00E72D31" w:rsidRDefault="00E72D31"/>
        <w:p w:rsidR="0035691B" w:rsidRDefault="007B134C"/>
      </w:sdtContent>
    </w:sdt>
    <w:bookmarkEnd w:id="0"/>
    <w:bookmarkEnd w:id="1"/>
    <w:bookmarkEnd w:id="2"/>
    <w:bookmarkEnd w:id="3"/>
    <w:bookmarkEnd w:id="4"/>
    <w:p w:rsidR="0035691B" w:rsidRDefault="0035691B" w:rsidP="003D2361">
      <w:pPr>
        <w:pStyle w:val="Heading1"/>
      </w:pPr>
    </w:p>
    <w:sectPr w:rsidR="0035691B">
      <w:footerReference w:type="default" r:id="rId2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34C" w:rsidRDefault="007B134C">
      <w:pPr>
        <w:spacing w:before="0" w:after="0" w:line="240" w:lineRule="auto"/>
      </w:pPr>
      <w:r>
        <w:separator/>
      </w:r>
    </w:p>
  </w:endnote>
  <w:endnote w:type="continuationSeparator" w:id="0">
    <w:p w:rsidR="007B134C" w:rsidRDefault="007B134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91B" w:rsidRDefault="00F34709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239E2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34C" w:rsidRDefault="007B134C">
      <w:pPr>
        <w:spacing w:before="0" w:after="0" w:line="240" w:lineRule="auto"/>
      </w:pPr>
      <w:r>
        <w:separator/>
      </w:r>
    </w:p>
  </w:footnote>
  <w:footnote w:type="continuationSeparator" w:id="0">
    <w:p w:rsidR="007B134C" w:rsidRDefault="007B134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4835FEF"/>
    <w:multiLevelType w:val="hybridMultilevel"/>
    <w:tmpl w:val="281C1CF0"/>
    <w:lvl w:ilvl="0" w:tplc="97CAA84E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2F"/>
    <w:rsid w:val="00010767"/>
    <w:rsid w:val="000239E2"/>
    <w:rsid w:val="00144780"/>
    <w:rsid w:val="0018056C"/>
    <w:rsid w:val="00224B61"/>
    <w:rsid w:val="002431E4"/>
    <w:rsid w:val="00277877"/>
    <w:rsid w:val="002C435C"/>
    <w:rsid w:val="0035691B"/>
    <w:rsid w:val="003D2361"/>
    <w:rsid w:val="00472940"/>
    <w:rsid w:val="00481DF1"/>
    <w:rsid w:val="0057232F"/>
    <w:rsid w:val="00596D33"/>
    <w:rsid w:val="006A00E1"/>
    <w:rsid w:val="006B3B5A"/>
    <w:rsid w:val="00707928"/>
    <w:rsid w:val="007273F8"/>
    <w:rsid w:val="00795254"/>
    <w:rsid w:val="007B134C"/>
    <w:rsid w:val="00806C98"/>
    <w:rsid w:val="008B5615"/>
    <w:rsid w:val="0095485C"/>
    <w:rsid w:val="00A852BE"/>
    <w:rsid w:val="00A921BE"/>
    <w:rsid w:val="00B62412"/>
    <w:rsid w:val="00CA3CF0"/>
    <w:rsid w:val="00D426FD"/>
    <w:rsid w:val="00D83439"/>
    <w:rsid w:val="00E72D31"/>
    <w:rsid w:val="00F059F8"/>
    <w:rsid w:val="00F22EEF"/>
    <w:rsid w:val="00F34709"/>
    <w:rsid w:val="00FC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BEC39-A9A0-48BE-AC46-7C140A12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2D31"/>
    <w:pPr>
      <w:spacing w:before="0" w:after="120"/>
      <w:ind w:left="720"/>
      <w:contextualSpacing/>
    </w:pPr>
    <w:rPr>
      <w:rFonts w:eastAsiaTheme="minorEastAsia"/>
      <w:color w:val="auto"/>
      <w:sz w:val="21"/>
      <w:szCs w:val="21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elinux.org/RPI-Wireless-Hotspo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yperlink" Target="https://github.com/Deepak61900/Alfre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glossaryDocument" Target="glossary/document.xml"/><Relationship Id="rId10" Type="http://schemas.openxmlformats.org/officeDocument/2006/relationships/image" Target="media/image1.jpg"/><Relationship Id="rId19" Type="http://schemas.openxmlformats.org/officeDocument/2006/relationships/image" Target="media/image80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D595D4072C4B3586B24E602FD9C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D833B-655A-4BEC-87B9-FFE9F647018D}"/>
      </w:docPartPr>
      <w:docPartBody>
        <w:p w:rsidR="00A2456F" w:rsidRDefault="00287062">
          <w:pPr>
            <w:pStyle w:val="F6D595D4072C4B3586B24E602FD9C4ED"/>
          </w:pPr>
          <w:r>
            <w:t>[Name]</w:t>
          </w:r>
        </w:p>
      </w:docPartBody>
    </w:docPart>
    <w:docPart>
      <w:docPartPr>
        <w:name w:val="D96567F2AFC045669DBB5106E854D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FBB1F4-AD12-4993-9333-25B4DC9D4CDD}"/>
      </w:docPartPr>
      <w:docPartBody>
        <w:p w:rsidR="00A2456F" w:rsidRDefault="00287062">
          <w:pPr>
            <w:pStyle w:val="D96567F2AFC045669DBB5106E854DCCD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62"/>
    <w:rsid w:val="00031EC2"/>
    <w:rsid w:val="00287062"/>
    <w:rsid w:val="008A00C9"/>
    <w:rsid w:val="00964BE8"/>
    <w:rsid w:val="00A2456F"/>
    <w:rsid w:val="00A6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  <w:lang w:val="en-US" w:eastAsia="en-US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  <w:lang w:val="en-US" w:eastAsia="en-US"/>
    </w:rPr>
  </w:style>
  <w:style w:type="paragraph" w:customStyle="1" w:styleId="83A76F6E463D48E5B702C1F6ECDEAE16">
    <w:name w:val="83A76F6E463D48E5B702C1F6ECDEAE16"/>
  </w:style>
  <w:style w:type="paragraph" w:customStyle="1" w:styleId="F6D595D4072C4B3586B24E602FD9C4ED">
    <w:name w:val="F6D595D4072C4B3586B24E602FD9C4ED"/>
  </w:style>
  <w:style w:type="paragraph" w:customStyle="1" w:styleId="A466D13A079D411390B3110A039AD1C7">
    <w:name w:val="A466D13A079D411390B3110A039AD1C7"/>
  </w:style>
  <w:style w:type="paragraph" w:customStyle="1" w:styleId="D96567F2AFC045669DBB5106E854DCCD">
    <w:name w:val="D96567F2AFC045669DBB5106E854DC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2015-02-20T00:00:00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A67B94-3A72-4CDD-BCB2-E9A516A37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215</TotalTime>
  <Pages>7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Alfred</vt:lpstr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Alfred</dc:title>
  <dc:subject>Wi-Fi roter cum Network attached storage cum home automation</dc:subject>
  <dc:creator>Deepak Soni</dc:creator>
  <cp:keywords/>
  <cp:lastModifiedBy>Deepak</cp:lastModifiedBy>
  <cp:revision>9</cp:revision>
  <dcterms:created xsi:type="dcterms:W3CDTF">2015-02-20T06:01:00Z</dcterms:created>
  <dcterms:modified xsi:type="dcterms:W3CDTF">2015-02-21T16:12:00Z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